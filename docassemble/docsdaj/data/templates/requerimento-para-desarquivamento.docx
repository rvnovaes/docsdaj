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6928C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C0BBA3" w14:textId="77777777" w:rsidR="001D437B" w:rsidRPr="001D437B" w:rsidRDefault="001D437B" w:rsidP="001D437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437B">
        <w:rPr>
          <w:rFonts w:ascii="Times New Roman" w:eastAsia="Times New Roman" w:hAnsi="Times New Roman" w:cs="Times New Roman"/>
          <w:b/>
          <w:bCs/>
          <w:sz w:val="28"/>
          <w:szCs w:val="28"/>
        </w:rPr>
        <w:t>REQUERIMENTO DE DESARQUIVAMENTO</w:t>
      </w:r>
    </w:p>
    <w:p w14:paraId="7091FA1D" w14:textId="77777777" w:rsidR="00790E30" w:rsidRDefault="00790E30" w:rsidP="00790E3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EB073A" w14:textId="2B350E57" w:rsidR="001D437B" w:rsidRPr="001D437B" w:rsidRDefault="00790E30" w:rsidP="00790E3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Eu, 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nome_assistido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portador(a) do CPF nº 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num_cpf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 e RG nº 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num_rg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residente e domiciliado(a) </w:t>
      </w:r>
      <w:r>
        <w:rPr>
          <w:rFonts w:ascii="Times New Roman" w:eastAsia="Times New Roman" w:hAnsi="Times New Roman" w:cs="Times New Roman"/>
          <w:sz w:val="24"/>
          <w:szCs w:val="24"/>
        </w:rPr>
        <w:t>na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{{ logradouro }}, 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num_residencial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{%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apartamento 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>%}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>{{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complemento 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{%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{{ bairro }}, {{ cidade }}, 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sigla_estado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CEP 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cep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requeiro o desarquivamento do Caso nº 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num_caso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pelos seguintes motivos: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4F3CE34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razoes</w:t>
      </w:r>
      <w:proofErr w:type="gramEnd"/>
      <w:r w:rsidRPr="001D437B">
        <w:rPr>
          <w:rFonts w:ascii="Times New Roman" w:eastAsia="Times New Roman" w:hAnsi="Times New Roman" w:cs="Times New Roman"/>
          <w:sz w:val="24"/>
          <w:szCs w:val="24"/>
        </w:rPr>
        <w:t>_desarquivamento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683A6B24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2D4482" w14:textId="77777777" w:rsidR="001D437B" w:rsidRPr="00E25429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5429">
        <w:rPr>
          <w:rFonts w:ascii="Times New Roman" w:eastAsia="Times New Roman" w:hAnsi="Times New Roman" w:cs="Times New Roman"/>
          <w:b/>
          <w:bCs/>
          <w:sz w:val="24"/>
          <w:szCs w:val="24"/>
        </w:rPr>
        <w:t>Observações:</w:t>
      </w:r>
    </w:p>
    <w:p w14:paraId="77A9EF70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542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Data do arquivamento: </w:t>
      </w:r>
      <w:proofErr w:type="gramStart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 w:rsidRPr="001D437B">
        <w:rPr>
          <w:rFonts w:ascii="Times New Roman" w:eastAsia="Times New Roman" w:hAnsi="Times New Roman" w:cs="Times New Roman"/>
          <w:sz w:val="24"/>
          <w:szCs w:val="24"/>
        </w:rPr>
        <w:t>_arquivamento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19A4C19E" w14:textId="20386666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5429">
        <w:rPr>
          <w:rFonts w:ascii="Times New Roman" w:eastAsia="Times New Roman" w:hAnsi="Times New Roman" w:cs="Times New Roman"/>
          <w:i/>
          <w:iCs/>
          <w:sz w:val="24"/>
          <w:szCs w:val="24"/>
        </w:rPr>
        <w:t>Motivos do arquivamento: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motivos</w:t>
      </w:r>
      <w:proofErr w:type="gramEnd"/>
      <w:r w:rsidRPr="001D437B">
        <w:rPr>
          <w:rFonts w:ascii="Times New Roman" w:eastAsia="Times New Roman" w:hAnsi="Times New Roman" w:cs="Times New Roman"/>
          <w:sz w:val="24"/>
          <w:szCs w:val="24"/>
        </w:rPr>
        <w:t>_arquivamento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60A48B96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{%p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decisao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14:paraId="238BD462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5429">
        <w:rPr>
          <w:rFonts w:ascii="Times New Roman" w:eastAsia="Times New Roman" w:hAnsi="Times New Roman" w:cs="Times New Roman"/>
          <w:i/>
          <w:iCs/>
          <w:sz w:val="24"/>
          <w:szCs w:val="24"/>
        </w:rPr>
        <w:t>Número da ação: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1D437B">
        <w:rPr>
          <w:rFonts w:ascii="Times New Roman" w:eastAsia="Times New Roman" w:hAnsi="Times New Roman" w:cs="Times New Roman"/>
          <w:sz w:val="24"/>
          <w:szCs w:val="24"/>
        </w:rPr>
        <w:t>_acao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465F73BD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{%p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14:paraId="56E80615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3E271A" w14:textId="77777777" w:rsidR="001D437B" w:rsidRPr="001D437B" w:rsidRDefault="001D437B" w:rsidP="00E2542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437B">
        <w:rPr>
          <w:rFonts w:ascii="Times New Roman" w:eastAsia="Times New Roman" w:hAnsi="Times New Roman" w:cs="Times New Roman"/>
          <w:sz w:val="24"/>
          <w:szCs w:val="24"/>
        </w:rPr>
        <w:t>{{ cidade</w:t>
      </w:r>
      <w:proofErr w:type="gram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{{ data }}.</w:t>
      </w:r>
    </w:p>
    <w:p w14:paraId="516ED142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5EAF63" w14:textId="77777777" w:rsidR="001D437B" w:rsidRPr="001D437B" w:rsidRDefault="001D437B" w:rsidP="00E2542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</w:t>
      </w:r>
    </w:p>
    <w:p w14:paraId="027B3DB6" w14:textId="77777777" w:rsidR="001D437B" w:rsidRPr="001D437B" w:rsidRDefault="001D437B" w:rsidP="00E2542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 w:rsidRPr="001D437B">
        <w:rPr>
          <w:rFonts w:ascii="Times New Roman" w:eastAsia="Times New Roman" w:hAnsi="Times New Roman" w:cs="Times New Roman"/>
          <w:sz w:val="24"/>
          <w:szCs w:val="24"/>
        </w:rPr>
        <w:t>_assistido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4CFB334D" w14:textId="77777777" w:rsidR="001D437B" w:rsidRPr="001D437B" w:rsidRDefault="001D437B" w:rsidP="00E2542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CPF: </w:t>
      </w:r>
      <w:proofErr w:type="gramStart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1D437B">
        <w:rPr>
          <w:rFonts w:ascii="Times New Roman" w:eastAsia="Times New Roman" w:hAnsi="Times New Roman" w:cs="Times New Roman"/>
          <w:sz w:val="24"/>
          <w:szCs w:val="24"/>
        </w:rPr>
        <w:t>_cpf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5BEBF60D" w14:textId="77777777" w:rsidR="00BB05E4" w:rsidRPr="00BB05E4" w:rsidRDefault="001D437B" w:rsidP="00E2542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RG: </w:t>
      </w:r>
      <w:proofErr w:type="gramStart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1D437B">
        <w:rPr>
          <w:rFonts w:ascii="Times New Roman" w:eastAsia="Times New Roman" w:hAnsi="Times New Roman" w:cs="Times New Roman"/>
          <w:sz w:val="24"/>
          <w:szCs w:val="24"/>
        </w:rPr>
        <w:t>_rg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="00B25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BB05E4" w:rsidRPr="00BB05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E146C" w14:textId="77777777" w:rsidR="00072F35" w:rsidRDefault="00072F35">
      <w:pPr>
        <w:spacing w:after="0" w:line="240" w:lineRule="auto"/>
      </w:pPr>
      <w:r>
        <w:separator/>
      </w:r>
    </w:p>
  </w:endnote>
  <w:endnote w:type="continuationSeparator" w:id="0">
    <w:p w14:paraId="7F815B09" w14:textId="77777777" w:rsidR="00072F35" w:rsidRDefault="00072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7738F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DDF3D" w14:textId="77777777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415D2B69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269CDE7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5D81A71E" wp14:editId="51F50935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707CAF04" w14:textId="77777777" w:rsidR="00241E88" w:rsidRPr="00241E88" w:rsidRDefault="00241E88" w:rsidP="00241E88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241E88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7A532BFA" w14:textId="77777777" w:rsidR="00241E88" w:rsidRPr="00241E88" w:rsidRDefault="00241E88" w:rsidP="00241E88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241E88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63CB1C04" w14:textId="77777777" w:rsidR="00241E88" w:rsidRPr="00241E88" w:rsidRDefault="00241E88" w:rsidP="00241E88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241E88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3A3AD66A" w14:textId="01FEAB96" w:rsidR="0079685F" w:rsidRPr="00C13A5B" w:rsidRDefault="00241E88" w:rsidP="00241E8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241E88">
            <w:rPr>
              <w:rFonts w:ascii="Arial" w:eastAsia="Cambria" w:hAnsi="Arial" w:cs="Arial"/>
              <w:iCs/>
              <w:sz w:val="18"/>
              <w:szCs w:val="18"/>
            </w:rPr>
            <w:t xml:space="preserve">BH/MG, CEP 30.130-180, </w:t>
          </w:r>
          <w:proofErr w:type="spellStart"/>
          <w:r w:rsidRPr="00241E88">
            <w:rPr>
              <w:rFonts w:ascii="Arial" w:eastAsia="Cambria" w:hAnsi="Arial" w:cs="Arial"/>
              <w:iCs/>
              <w:sz w:val="18"/>
              <w:szCs w:val="18"/>
            </w:rPr>
            <w:t>Tel</w:t>
          </w:r>
          <w:proofErr w:type="spellEnd"/>
          <w:r w:rsidRPr="00241E88">
            <w:rPr>
              <w:rFonts w:ascii="Arial" w:eastAsia="Cambria" w:hAnsi="Arial" w:cs="Arial"/>
              <w:iCs/>
              <w:sz w:val="18"/>
              <w:szCs w:val="18"/>
            </w:rPr>
            <w:t>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7E40801D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406F11E4" wp14:editId="000E374A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B7FD00D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607931A9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2E5726D3" w14:textId="77777777" w:rsidR="0079685F" w:rsidRPr="00241E88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20"/>
              <w:szCs w:val="20"/>
            </w:rPr>
          </w:pPr>
          <w:r w:rsidRPr="00241E88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241E88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24730566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3D768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8000E" w14:textId="77777777" w:rsidR="00072F35" w:rsidRDefault="00072F35">
      <w:pPr>
        <w:spacing w:after="0" w:line="240" w:lineRule="auto"/>
      </w:pPr>
      <w:r>
        <w:separator/>
      </w:r>
    </w:p>
  </w:footnote>
  <w:footnote w:type="continuationSeparator" w:id="0">
    <w:p w14:paraId="3AEBB2C8" w14:textId="77777777" w:rsidR="00072F35" w:rsidRDefault="00072F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9B36A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99869" w14:textId="77777777" w:rsidR="00EF7BE4" w:rsidRDefault="00EF7BE4" w:rsidP="006C65B9">
    <w:pPr>
      <w:pStyle w:val="Cabealho"/>
      <w:rPr>
        <w:sz w:val="12"/>
        <w:szCs w:val="12"/>
      </w:rPr>
    </w:pPr>
  </w:p>
  <w:p w14:paraId="61C8BB2D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49F88C9C" wp14:editId="5F3709D9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CC18EAD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588B812D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8F3B1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37B"/>
    <w:rsid w:val="00072F35"/>
    <w:rsid w:val="001D437B"/>
    <w:rsid w:val="00241E88"/>
    <w:rsid w:val="00396B90"/>
    <w:rsid w:val="00497941"/>
    <w:rsid w:val="004D5053"/>
    <w:rsid w:val="0051446F"/>
    <w:rsid w:val="00525DF7"/>
    <w:rsid w:val="005449AB"/>
    <w:rsid w:val="006769CB"/>
    <w:rsid w:val="006C65B9"/>
    <w:rsid w:val="00790E30"/>
    <w:rsid w:val="0079685F"/>
    <w:rsid w:val="007D1ADD"/>
    <w:rsid w:val="00AE02C9"/>
    <w:rsid w:val="00AE4913"/>
    <w:rsid w:val="00B25498"/>
    <w:rsid w:val="00BB05E4"/>
    <w:rsid w:val="00C13A5B"/>
    <w:rsid w:val="00E25429"/>
    <w:rsid w:val="00EF7BE4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DAD0F1"/>
  <w15:docId w15:val="{2CAE12A1-F70B-47F9-984F-67114659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E:\OneDrive - ufmg.br\DAJ\Diretoria Adjunta\Manual da Marca\TIMBRADO DAJ.dotx</Template>
  <TotalTime>9</TotalTime>
  <Pages>1</Pages>
  <Words>112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heloisa torres</cp:lastModifiedBy>
  <cp:revision>5</cp:revision>
  <cp:lastPrinted>2020-12-13T23:00:00Z</cp:lastPrinted>
  <dcterms:created xsi:type="dcterms:W3CDTF">2020-12-14T01:17:00Z</dcterms:created>
  <dcterms:modified xsi:type="dcterms:W3CDTF">2021-08-27T20:21:00Z</dcterms:modified>
</cp:coreProperties>
</file>